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T1</w:t>
            </w:r>
            <w:r w:rsidR="00775BCB" w:rsidRPr="002D3012">
              <w:rPr>
                <w:sz w:val="26"/>
              </w:rPr>
              <w:t>.</w:t>
            </w:r>
            <w:r w:rsidRPr="002D3012">
              <w:rPr>
                <w:sz w:val="26"/>
              </w:rPr>
              <w:t>2009</w:t>
            </w:r>
            <w:r w:rsidR="00775BCB" w:rsidRPr="002D3012">
              <w:rPr>
                <w:sz w:val="26"/>
              </w:rPr>
              <w:t>.</w:t>
            </w:r>
            <w:r w:rsidRPr="002D3012">
              <w:rPr>
                <w:sz w:val="26"/>
              </w:rPr>
              <w:t>A0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Nguyen Ly Minh Hieu</w:t>
            </w:r>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We are much thankful to the entire staff and chairpersons at the Head Office of Aptech Worldwide, Aptech – Vietnam, and FPT – Aptech Center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income, inventory, goods, sale order,…</w:t>
      </w:r>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2D3012" w:rsidRDefault="005817C9" w:rsidP="0085770B">
            <w:pPr>
              <w:jc w:val="left"/>
              <w:rPr>
                <w:b/>
                <w:bCs/>
                <w:sz w:val="28"/>
                <w:szCs w:val="28"/>
              </w:rPr>
            </w:pPr>
            <w:r w:rsidRPr="002D3012">
              <w:rPr>
                <w:b/>
                <w:bCs/>
                <w:sz w:val="28"/>
                <w:szCs w:val="28"/>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2D3012" w:rsidRDefault="005817C9" w:rsidP="0066108B">
            <w:pPr>
              <w:jc w:val="left"/>
              <w:rPr>
                <w:rFonts w:eastAsia="Calibri"/>
                <w:sz w:val="28"/>
                <w:szCs w:val="28"/>
              </w:rPr>
            </w:pPr>
            <w:r w:rsidRPr="002D3012">
              <w:rPr>
                <w:rFonts w:eastAsia="Calibri"/>
                <w:sz w:val="28"/>
                <w:szCs w:val="28"/>
              </w:rPr>
              <w:t>Version 4.</w:t>
            </w:r>
            <w:r w:rsidR="0066108B" w:rsidRPr="002D3012">
              <w:rPr>
                <w:rFonts w:eastAsia="Calibri"/>
                <w:sz w:val="28"/>
                <w:szCs w:val="28"/>
              </w:rPr>
              <w:t>6</w:t>
            </w:r>
            <w:r w:rsidR="00A4174E" w:rsidRPr="002D3012">
              <w:rPr>
                <w:rFonts w:eastAsia="Calibri"/>
                <w:sz w:val="28"/>
                <w:szCs w:val="28"/>
              </w:rPr>
              <w:t xml:space="preserve"> or higher</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6DFAA020" w14:textId="57454ED5" w:rsidR="00C43C6E" w:rsidRPr="002D3012" w:rsidRDefault="00C43C6E" w:rsidP="00C43C6E">
            <w:pPr>
              <w:jc w:val="left"/>
              <w:rPr>
                <w:rFonts w:eastAsia="Calibri"/>
                <w:sz w:val="28"/>
                <w:szCs w:val="28"/>
              </w:rPr>
            </w:pPr>
            <w:r w:rsidRPr="002D3012">
              <w:rPr>
                <w:rFonts w:eastAsia="Calibri"/>
                <w:sz w:val="28"/>
                <w:szCs w:val="28"/>
              </w:rPr>
              <w:t>Intel core i</w:t>
            </w:r>
            <w:r>
              <w:rPr>
                <w:rFonts w:eastAsia="Calibri"/>
                <w:sz w:val="28"/>
                <w:szCs w:val="28"/>
              </w:rPr>
              <w:t>3</w:t>
            </w:r>
            <w:r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0349117E"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w:t>
            </w:r>
            <w:r w:rsidR="00C43C6E">
              <w:rPr>
                <w:rFonts w:eastAsia="Calibri"/>
                <w:sz w:val="28"/>
                <w:szCs w:val="28"/>
              </w:rPr>
              <w:t>6</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3D9C3705" w:rsidR="005817C9" w:rsidRPr="002D3012" w:rsidRDefault="005817C9" w:rsidP="0085770B">
            <w:pPr>
              <w:jc w:val="left"/>
              <w:rPr>
                <w:rFonts w:eastAsia="Calibri"/>
                <w:sz w:val="28"/>
                <w:szCs w:val="28"/>
              </w:rPr>
            </w:pPr>
            <w:r w:rsidRPr="002D3012">
              <w:rPr>
                <w:rFonts w:eastAsia="Calibri"/>
                <w:sz w:val="28"/>
                <w:szCs w:val="28"/>
              </w:rPr>
              <w:t xml:space="preserve">Minimum: </w:t>
            </w:r>
            <w:r w:rsidR="00C43C6E">
              <w:rPr>
                <w:rFonts w:eastAsia="Calibri"/>
                <w:sz w:val="28"/>
                <w:szCs w:val="28"/>
              </w:rPr>
              <w:t>4GB</w:t>
            </w:r>
          </w:p>
          <w:p w14:paraId="0C9DA3E0" w14:textId="2EA1DEA4"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43C6E">
              <w:rPr>
                <w:rFonts w:eastAsia="Calibri"/>
                <w:sz w:val="28"/>
                <w:szCs w:val="28"/>
              </w:rPr>
              <w:t>8</w:t>
            </w:r>
            <w:r w:rsidRPr="002D3012">
              <w:rPr>
                <w:rFonts w:eastAsia="Calibri"/>
                <w:sz w:val="28"/>
                <w:szCs w:val="28"/>
              </w:rPr>
              <w:t xml:space="preserve">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r w:rsidR="00287611" w:rsidRPr="002D3012">
        <w:rPr>
          <w:sz w:val="24"/>
          <w:szCs w:val="24"/>
          <w:shd w:val="clear" w:color="auto" w:fill="FFFFFF"/>
        </w:rPr>
        <w:t>Springboot</w:t>
      </w:r>
      <w:r w:rsidRPr="002D3012">
        <w:rPr>
          <w:sz w:val="24"/>
          <w:szCs w:val="24"/>
          <w:shd w:val="clear" w:color="auto" w:fill="FFFFFF"/>
        </w:rPr>
        <w:t xml:space="preserve">, </w:t>
      </w:r>
      <w:r w:rsidR="00287611" w:rsidRPr="002D3012">
        <w:rPr>
          <w:sz w:val="24"/>
          <w:szCs w:val="24"/>
          <w:shd w:val="clear" w:color="auto" w:fill="FFFFFF"/>
        </w:rPr>
        <w:t>Thymeleaf</w:t>
      </w:r>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r w:rsidR="00287611" w:rsidRPr="002D3012">
        <w:rPr>
          <w:sz w:val="24"/>
          <w:szCs w:val="24"/>
          <w:shd w:val="clear" w:color="auto" w:fill="FFFFFF"/>
        </w:rPr>
        <w:t>Spingboot</w:t>
      </w:r>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Is basically the server which stores all the application’s data .Data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4309BCFC" w14:textId="32C0CA74" w:rsidR="00AE724E" w:rsidRPr="002D3012" w:rsidRDefault="00AE724E" w:rsidP="00004A86">
      <w:pPr>
        <w:numPr>
          <w:ilvl w:val="0"/>
          <w:numId w:val="13"/>
        </w:numPr>
        <w:jc w:val="left"/>
        <w:rPr>
          <w:b/>
          <w:sz w:val="40"/>
          <w:szCs w:val="40"/>
        </w:rPr>
      </w:pPr>
      <w:r w:rsidRPr="002D3012">
        <w:rPr>
          <w:sz w:val="24"/>
          <w:szCs w:val="24"/>
          <w:shd w:val="clear" w:color="auto" w:fill="FFFFFF"/>
        </w:rPr>
        <w:br w:type="page"/>
      </w:r>
      <w:bookmarkStart w:id="4" w:name="_Toc341687998"/>
      <w:bookmarkStart w:id="5" w:name="_Toc392242379"/>
      <w:r w:rsidRPr="002D3012">
        <w:rPr>
          <w:b/>
          <w:sz w:val="40"/>
          <w:szCs w:val="40"/>
        </w:rPr>
        <w:lastRenderedPageBreak/>
        <w:t>Algorithms - Data Flowchart</w:t>
      </w:r>
      <w:bookmarkEnd w:id="4"/>
      <w:bookmarkEnd w:id="5"/>
    </w:p>
    <w:p w14:paraId="3F0E9E05" w14:textId="6688CD71" w:rsidR="00AE724E" w:rsidRPr="002D3012" w:rsidRDefault="00AE724E" w:rsidP="009C5697">
      <w:pPr>
        <w:ind w:firstLine="360"/>
        <w:jc w:val="left"/>
        <w:rPr>
          <w:sz w:val="28"/>
          <w:szCs w:val="28"/>
        </w:rPr>
      </w:pPr>
      <w:r w:rsidRPr="002D3012">
        <w:rPr>
          <w:sz w:val="28"/>
          <w:szCs w:val="28"/>
        </w:rPr>
        <w:t>Symbol generates:</w:t>
      </w:r>
    </w:p>
    <w:p w14:paraId="0549BD5B" w14:textId="4A21A731" w:rsidR="00AE724E" w:rsidRPr="002D3012" w:rsidRDefault="005D651B" w:rsidP="00AE724E">
      <w:pPr>
        <w:jc w:val="left"/>
        <w:rPr>
          <w:b/>
          <w:sz w:val="40"/>
          <w:szCs w:val="40"/>
        </w:rPr>
      </w:pPr>
      <w:r w:rsidRPr="002D3012">
        <w:rPr>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2D3012" w:rsidRDefault="009C5697" w:rsidP="009C5697">
      <w:pPr>
        <w:spacing w:line="240" w:lineRule="auto"/>
        <w:jc w:val="left"/>
        <w:rPr>
          <w:b/>
          <w:sz w:val="40"/>
          <w:szCs w:val="40"/>
        </w:rPr>
      </w:pPr>
      <w:r w:rsidRPr="002D3012">
        <w:rPr>
          <w:b/>
          <w:sz w:val="40"/>
          <w:szCs w:val="40"/>
        </w:rPr>
        <w:br w:type="page"/>
      </w:r>
    </w:p>
    <w:p w14:paraId="18D740FE" w14:textId="64B996DB" w:rsidR="001306BA" w:rsidRPr="002D3012" w:rsidRDefault="001306BA" w:rsidP="009C5697">
      <w:pPr>
        <w:pStyle w:val="Heading2"/>
        <w:keepNext w:val="0"/>
        <w:numPr>
          <w:ilvl w:val="0"/>
          <w:numId w:val="15"/>
        </w:numPr>
        <w:spacing w:before="400" w:after="200" w:line="276" w:lineRule="auto"/>
        <w:jc w:val="left"/>
      </w:pPr>
      <w:r w:rsidRPr="002D3012">
        <w:lastRenderedPageBreak/>
        <w:t>Main data flow for guest</w:t>
      </w:r>
    </w:p>
    <w:p w14:paraId="3EDD3157" w14:textId="64FD24CF" w:rsidR="009C5697" w:rsidRPr="002D3012" w:rsidRDefault="00583013" w:rsidP="009C5697">
      <w:r w:rsidRPr="002D3012">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2D3012" w:rsidRDefault="00031C8F" w:rsidP="009C5697"/>
    <w:p w14:paraId="7C787D81" w14:textId="26B2CF02" w:rsidR="009C5697" w:rsidRPr="002D3012" w:rsidRDefault="009C5697" w:rsidP="009C5697">
      <w:pPr>
        <w:spacing w:line="240" w:lineRule="auto"/>
        <w:jc w:val="left"/>
        <w:rPr>
          <w:b/>
        </w:rPr>
      </w:pPr>
      <w:r w:rsidRPr="002D3012">
        <w:rPr>
          <w:b/>
        </w:rPr>
        <w:br w:type="page"/>
      </w:r>
    </w:p>
    <w:p w14:paraId="61F6B4DC" w14:textId="03A0FD55" w:rsidR="00AE724E" w:rsidRPr="002D3012" w:rsidRDefault="00AE724E" w:rsidP="00004A86">
      <w:pPr>
        <w:pStyle w:val="Heading2"/>
        <w:keepNext w:val="0"/>
        <w:numPr>
          <w:ilvl w:val="0"/>
          <w:numId w:val="15"/>
        </w:numPr>
        <w:spacing w:before="400" w:after="200" w:line="276" w:lineRule="auto"/>
        <w:jc w:val="left"/>
      </w:pPr>
      <w:r w:rsidRPr="002D3012">
        <w:lastRenderedPageBreak/>
        <w:t>Login</w:t>
      </w:r>
      <w:r w:rsidR="00C9408D" w:rsidRPr="002D3012">
        <w:t xml:space="preserve"> Function (Admin only)</w:t>
      </w:r>
    </w:p>
    <w:p w14:paraId="45AC1EF5" w14:textId="474182E9" w:rsidR="00AE724E" w:rsidRPr="002D3012" w:rsidRDefault="001E75F4" w:rsidP="00AE724E">
      <w:pPr>
        <w:jc w:val="center"/>
      </w:pPr>
      <w:r w:rsidRPr="002D3012">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2D3012" w:rsidRDefault="009C5697" w:rsidP="009C5697">
      <w:pPr>
        <w:spacing w:line="240" w:lineRule="auto"/>
        <w:jc w:val="left"/>
      </w:pPr>
      <w:r w:rsidRPr="002D3012">
        <w:br w:type="page"/>
      </w:r>
    </w:p>
    <w:p w14:paraId="073E99D0" w14:textId="3EDB6F4F" w:rsidR="00AE724E" w:rsidRPr="002D3012" w:rsidRDefault="00AE724E" w:rsidP="00004A86">
      <w:pPr>
        <w:pStyle w:val="Heading2"/>
        <w:keepNext w:val="0"/>
        <w:numPr>
          <w:ilvl w:val="0"/>
          <w:numId w:val="15"/>
        </w:numPr>
        <w:spacing w:before="400" w:after="200" w:line="276" w:lineRule="auto"/>
        <w:jc w:val="left"/>
      </w:pPr>
      <w:r w:rsidRPr="002D3012">
        <w:lastRenderedPageBreak/>
        <w:t>Logout</w:t>
      </w:r>
      <w:r w:rsidR="00C9408D" w:rsidRPr="002D3012">
        <w:t xml:space="preserve"> Function (Admin only)</w:t>
      </w:r>
    </w:p>
    <w:p w14:paraId="7504C101" w14:textId="77777777" w:rsidR="0070005F" w:rsidRPr="002D3012" w:rsidRDefault="0070005F" w:rsidP="001C40CC">
      <w:pPr>
        <w:ind w:left="360"/>
      </w:pPr>
    </w:p>
    <w:p w14:paraId="1582980A" w14:textId="77777777" w:rsidR="008A37A2" w:rsidRPr="002D3012" w:rsidRDefault="008A37A2" w:rsidP="001C40CC">
      <w:pPr>
        <w:ind w:left="360"/>
      </w:pPr>
    </w:p>
    <w:p w14:paraId="1B48E390" w14:textId="0BC9E02D" w:rsidR="00AE724E" w:rsidRPr="002D3012" w:rsidRDefault="005309E4" w:rsidP="009C5697">
      <w:pPr>
        <w:jc w:val="center"/>
      </w:pPr>
      <w:r w:rsidRPr="002D3012">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2D3012" w:rsidRDefault="00AE724E" w:rsidP="00004A86">
      <w:pPr>
        <w:pStyle w:val="Heading2"/>
        <w:keepNext w:val="0"/>
        <w:numPr>
          <w:ilvl w:val="0"/>
          <w:numId w:val="15"/>
        </w:numPr>
        <w:spacing w:before="400" w:after="200" w:line="276" w:lineRule="auto"/>
        <w:jc w:val="left"/>
      </w:pPr>
      <w:r w:rsidRPr="002D3012">
        <w:rPr>
          <w:b w:val="0"/>
        </w:rPr>
        <w:br w:type="page"/>
      </w:r>
      <w:r w:rsidR="00C9408D" w:rsidRPr="002D3012">
        <w:lastRenderedPageBreak/>
        <w:t>Insert Data Function (Admin only)</w:t>
      </w:r>
    </w:p>
    <w:p w14:paraId="47817B85" w14:textId="77777777" w:rsidR="001C40CC" w:rsidRPr="002D3012" w:rsidRDefault="001C40CC" w:rsidP="001C40CC"/>
    <w:p w14:paraId="3E0DFFE2" w14:textId="769CF1F5" w:rsidR="00AE724E" w:rsidRPr="002D3012" w:rsidRDefault="001C40CC" w:rsidP="009C5697">
      <w:pPr>
        <w:jc w:val="center"/>
      </w:pPr>
      <w:r w:rsidRPr="002D3012">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2D3012" w:rsidRDefault="00AE724E" w:rsidP="00004A86">
      <w:pPr>
        <w:pStyle w:val="Heading2"/>
        <w:keepNext w:val="0"/>
        <w:numPr>
          <w:ilvl w:val="0"/>
          <w:numId w:val="15"/>
        </w:numPr>
        <w:spacing w:before="400" w:after="200" w:line="276" w:lineRule="auto"/>
        <w:jc w:val="left"/>
      </w:pPr>
      <w:r w:rsidRPr="002D3012">
        <w:br w:type="page"/>
      </w:r>
      <w:r w:rsidR="00C9408D" w:rsidRPr="002D3012">
        <w:lastRenderedPageBreak/>
        <w:t>Update Data Function (Admin only)</w:t>
      </w:r>
    </w:p>
    <w:p w14:paraId="3AE176DC" w14:textId="7699B9CD" w:rsidR="00AE724E" w:rsidRPr="002D3012" w:rsidRDefault="00AE724E" w:rsidP="00AE724E"/>
    <w:p w14:paraId="0279E330" w14:textId="3275CEBE" w:rsidR="00AE724E" w:rsidRPr="002D3012" w:rsidRDefault="00E53D99" w:rsidP="00336EB4">
      <w:pPr>
        <w:jc w:val="center"/>
      </w:pPr>
      <w:r w:rsidRPr="002D3012">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2D3012" w:rsidRDefault="009C5697" w:rsidP="009C5697">
      <w:pPr>
        <w:spacing w:line="240" w:lineRule="auto"/>
        <w:jc w:val="left"/>
        <w:rPr>
          <w:b/>
          <w:sz w:val="28"/>
        </w:rPr>
      </w:pPr>
      <w:r w:rsidRPr="002D3012">
        <w:rPr>
          <w:b/>
          <w:sz w:val="28"/>
        </w:rPr>
        <w:br w:type="page"/>
      </w:r>
    </w:p>
    <w:p w14:paraId="2969B2D3" w14:textId="56FE10CF" w:rsidR="00AE724E" w:rsidRPr="002D3012" w:rsidRDefault="00C9408D" w:rsidP="00004A86">
      <w:pPr>
        <w:pStyle w:val="Heading2"/>
        <w:keepNext w:val="0"/>
        <w:numPr>
          <w:ilvl w:val="0"/>
          <w:numId w:val="15"/>
        </w:numPr>
        <w:spacing w:before="400" w:after="200" w:line="276" w:lineRule="auto"/>
        <w:jc w:val="left"/>
      </w:pPr>
      <w:r w:rsidRPr="002D3012">
        <w:lastRenderedPageBreak/>
        <w:t>Delete Data Function (Admin only)</w:t>
      </w:r>
    </w:p>
    <w:p w14:paraId="7AB036ED" w14:textId="77777777" w:rsidR="00F65649" w:rsidRPr="002D3012" w:rsidRDefault="00F65649" w:rsidP="00F65649"/>
    <w:p w14:paraId="3F4A29AC" w14:textId="21ECB547" w:rsidR="00AE724E" w:rsidRPr="002D3012" w:rsidRDefault="00AE724E" w:rsidP="001F6CD2">
      <w:pPr>
        <w:jc w:val="center"/>
        <w:rPr>
          <w:noProof/>
          <w:lang w:val="en-US" w:eastAsia="en-US"/>
        </w:rPr>
      </w:pPr>
    </w:p>
    <w:p w14:paraId="10F3374B" w14:textId="67F7CAC8" w:rsidR="00F65649" w:rsidRPr="002D3012" w:rsidRDefault="00F65649" w:rsidP="001F6CD2">
      <w:pPr>
        <w:jc w:val="center"/>
      </w:pPr>
      <w:r w:rsidRPr="002D3012">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2D3012" w:rsidRDefault="00AE724E" w:rsidP="00AE724E"/>
    <w:p w14:paraId="0A0EBCCE" w14:textId="726DD6E4" w:rsidR="00AE724E" w:rsidRPr="002D3012" w:rsidRDefault="001F6CD2" w:rsidP="001F6CD2">
      <w:pPr>
        <w:spacing w:line="240" w:lineRule="auto"/>
        <w:jc w:val="left"/>
      </w:pPr>
      <w:r w:rsidRPr="002D3012">
        <w:br w:type="page"/>
      </w:r>
    </w:p>
    <w:p w14:paraId="2B078280" w14:textId="6ABB0E47" w:rsidR="00AE724E" w:rsidRPr="002D3012" w:rsidRDefault="00C9408D" w:rsidP="00004A86">
      <w:pPr>
        <w:pStyle w:val="Heading2"/>
        <w:keepNext w:val="0"/>
        <w:numPr>
          <w:ilvl w:val="0"/>
          <w:numId w:val="15"/>
        </w:numPr>
        <w:spacing w:before="400" w:after="200" w:line="276" w:lineRule="auto"/>
        <w:jc w:val="left"/>
      </w:pPr>
      <w:r w:rsidRPr="002D3012">
        <w:lastRenderedPageBreak/>
        <w:t xml:space="preserve">Admission Function </w:t>
      </w:r>
    </w:p>
    <w:p w14:paraId="1A713379" w14:textId="0C6322AB" w:rsidR="009C5697" w:rsidRPr="002D3012" w:rsidRDefault="003F3DB9" w:rsidP="003F3DB9">
      <w:pPr>
        <w:jc w:val="center"/>
      </w:pPr>
      <w:r w:rsidRPr="002D3012">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2D3012" w:rsidRDefault="00C9408D" w:rsidP="00C9408D">
      <w:pPr>
        <w:pStyle w:val="Heading2"/>
        <w:keepNext w:val="0"/>
        <w:numPr>
          <w:ilvl w:val="0"/>
          <w:numId w:val="15"/>
        </w:numPr>
        <w:spacing w:before="400" w:after="200" w:line="276" w:lineRule="auto"/>
        <w:jc w:val="left"/>
      </w:pPr>
      <w:r w:rsidRPr="002D3012">
        <w:lastRenderedPageBreak/>
        <w:t xml:space="preserve">Confirmed Admission </w:t>
      </w:r>
    </w:p>
    <w:p w14:paraId="60DD7EA3" w14:textId="1AB73D87" w:rsidR="00C9408D" w:rsidRPr="002D3012" w:rsidRDefault="00C316C5" w:rsidP="00AE724E">
      <w:pPr>
        <w:jc w:val="center"/>
      </w:pPr>
      <w:r w:rsidRPr="002D3012">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2D3012" w:rsidRDefault="00C9408D" w:rsidP="00004A86">
      <w:pPr>
        <w:pStyle w:val="Heading2"/>
        <w:keepNext w:val="0"/>
        <w:numPr>
          <w:ilvl w:val="0"/>
          <w:numId w:val="15"/>
        </w:numPr>
        <w:spacing w:before="400" w:after="200" w:line="276" w:lineRule="auto"/>
        <w:jc w:val="left"/>
      </w:pPr>
      <w:r w:rsidRPr="002D3012">
        <w:br w:type="page"/>
      </w:r>
      <w:r w:rsidRPr="002D3012">
        <w:lastRenderedPageBreak/>
        <w:t xml:space="preserve">Registration Function </w:t>
      </w:r>
    </w:p>
    <w:p w14:paraId="2737A0F8" w14:textId="1C2712A0" w:rsidR="00C9408D" w:rsidRPr="002D3012" w:rsidRDefault="00C9408D" w:rsidP="00C9408D"/>
    <w:p w14:paraId="2202575F" w14:textId="449653A2" w:rsidR="00C9408D" w:rsidRPr="002D3012" w:rsidRDefault="00336EB4" w:rsidP="00336EB4">
      <w:pPr>
        <w:jc w:val="center"/>
      </w:pPr>
      <w:r w:rsidRPr="002D3012">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2D3012" w:rsidRDefault="00C9408D" w:rsidP="0003791F">
      <w:pPr>
        <w:jc w:val="center"/>
      </w:pPr>
    </w:p>
    <w:p w14:paraId="3AA10F4A" w14:textId="73ADC001" w:rsidR="00C9408D" w:rsidRPr="002D3012" w:rsidRDefault="00C9408D" w:rsidP="00004A86">
      <w:pPr>
        <w:numPr>
          <w:ilvl w:val="0"/>
          <w:numId w:val="13"/>
        </w:numPr>
        <w:rPr>
          <w:b/>
          <w:sz w:val="40"/>
          <w:szCs w:val="40"/>
        </w:rPr>
      </w:pPr>
      <w:r w:rsidRPr="002D3012">
        <w:br w:type="page"/>
      </w:r>
      <w:bookmarkStart w:id="6" w:name="_Toc392242392"/>
      <w:r w:rsidRPr="002D3012">
        <w:rPr>
          <w:b/>
          <w:sz w:val="40"/>
          <w:szCs w:val="40"/>
        </w:rPr>
        <w:lastRenderedPageBreak/>
        <w:t>Data Flow Diagram</w:t>
      </w:r>
      <w:bookmarkEnd w:id="6"/>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ne of the streng</w:t>
      </w:r>
      <w:r w:rsidR="00011D40" w:rsidRPr="002D3012">
        <w:rPr>
          <w:sz w:val="24"/>
          <w:szCs w:val="24"/>
        </w:rPr>
        <w:t>th</w:t>
      </w:r>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5907226E" w:rsidR="00906917" w:rsidRPr="002D3012" w:rsidRDefault="00A06A7E" w:rsidP="00906917">
      <w:pPr>
        <w:tabs>
          <w:tab w:val="left" w:pos="960"/>
        </w:tabs>
        <w:jc w:val="left"/>
        <w:rPr>
          <w:b/>
          <w:sz w:val="28"/>
          <w:szCs w:val="28"/>
        </w:rPr>
      </w:pPr>
      <w:r w:rsidRPr="002D3012">
        <w:rPr>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7" w:name="_Toc392242394"/>
      <w:r w:rsidRPr="002D3012">
        <w:lastRenderedPageBreak/>
        <w:t>Level 0 DFD</w:t>
      </w:r>
      <w:bookmarkEnd w:id="7"/>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8" w:name="_Toc392242395"/>
      <w:r w:rsidRPr="002D3012">
        <w:lastRenderedPageBreak/>
        <w:t>Level 1 DFD</w:t>
      </w:r>
      <w:bookmarkEnd w:id="8"/>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2C1D74E0" w:rsidR="00BE2D9D" w:rsidRPr="002D3012" w:rsidRDefault="00BE2D9D" w:rsidP="00BE2D9D">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03912F9" w:rsidR="00BE2D9D" w:rsidRPr="002D3012" w:rsidRDefault="00BE2D9D" w:rsidP="00AE4BFA">
      <w:pPr>
        <w:pStyle w:val="ListParagraph"/>
        <w:numPr>
          <w:ilvl w:val="1"/>
          <w:numId w:val="13"/>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Movement Management</w:t>
      </w:r>
    </w:p>
    <w:p w14:paraId="42B79593" w14:textId="6E37A3A4" w:rsidR="00126FCC" w:rsidRPr="002D3012" w:rsidRDefault="00126FCC" w:rsidP="00004A86">
      <w:pPr>
        <w:numPr>
          <w:ilvl w:val="0"/>
          <w:numId w:val="13"/>
        </w:numPr>
        <w:rPr>
          <w:b/>
          <w:sz w:val="40"/>
          <w:szCs w:val="40"/>
        </w:rPr>
      </w:pPr>
      <w:r w:rsidRPr="002D3012">
        <w:br w:type="page"/>
      </w:r>
      <w:bookmarkStart w:id="9"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9"/>
    </w:p>
    <w:p w14:paraId="7E71BA92" w14:textId="7BD295A9" w:rsidR="00CE003D" w:rsidRPr="002D3012" w:rsidRDefault="00CE003D" w:rsidP="009C730D">
      <w:pPr>
        <w:ind w:left="720"/>
        <w:rPr>
          <w:b/>
          <w:sz w:val="40"/>
          <w:szCs w:val="40"/>
        </w:rPr>
      </w:pPr>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lastRenderedPageBreak/>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lastRenderedPageBreak/>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r w:rsidRPr="000721C0">
              <w:rPr>
                <w:rFonts w:ascii="inherit" w:hAnsi="inherit" w:cs="Open Sans"/>
                <w:color w:val="444444"/>
              </w:rPr>
              <w:t>bcrypt</w:t>
            </w:r>
            <w:r w:rsidRPr="00256DBB">
              <w:rPr>
                <w:rFonts w:ascii="inherit" w:hAnsi="inherit" w:cs="Open Sans"/>
                <w:color w:val="444444"/>
              </w:rPr>
              <w:t>.</w:t>
            </w:r>
          </w:p>
        </w:tc>
      </w:tr>
    </w:tbl>
    <w:p w14:paraId="7F40A6FC" w14:textId="6A4FEAAD"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w:t>
            </w:r>
            <w:r w:rsidRPr="00C75E93">
              <w:rPr>
                <w:b/>
                <w:bCs/>
                <w:color w:val="444444"/>
                <w:lang w:eastAsia="zh-CN"/>
              </w:rPr>
              <w:lastRenderedPageBreak/>
              <w: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lastRenderedPageBreak/>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lastRenderedPageBreak/>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A39D585" w14:textId="38F56819" w:rsidR="00D773EB" w:rsidRPr="002D3012" w:rsidRDefault="00F163E0"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4701554B">
            <wp:simplePos x="0" y="0"/>
            <wp:positionH relativeFrom="column">
              <wp:posOffset>624840</wp:posOffset>
            </wp:positionH>
            <wp:positionV relativeFrom="paragraph">
              <wp:posOffset>250825</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7794D" w14:textId="39210598" w:rsidR="008612B2" w:rsidRPr="002D3012" w:rsidRDefault="00126FCC" w:rsidP="008E34D9">
      <w:pPr>
        <w:pStyle w:val="ListParagraph"/>
        <w:numPr>
          <w:ilvl w:val="0"/>
          <w:numId w:val="13"/>
        </w:numPr>
        <w:rPr>
          <w:rFonts w:ascii="Times New Roman" w:hAnsi="Times New Roman" w:cs="Times New Roman"/>
          <w:sz w:val="40"/>
          <w:szCs w:val="40"/>
        </w:rPr>
      </w:pPr>
      <w:bookmarkStart w:id="10" w:name="_Toc392242418"/>
      <w:r w:rsidRPr="002D3012">
        <w:rPr>
          <w:rFonts w:ascii="Times New Roman" w:hAnsi="Times New Roman" w:cs="Times New Roman"/>
          <w:sz w:val="40"/>
          <w:szCs w:val="40"/>
        </w:rPr>
        <w:t>Entity–Relationship Design</w:t>
      </w:r>
      <w:bookmarkEnd w:id="10"/>
    </w:p>
    <w:p w14:paraId="31FAE29D" w14:textId="58C1A97D" w:rsidR="008612B2" w:rsidRPr="002D3012" w:rsidRDefault="008612B2" w:rsidP="009C5697">
      <w:pPr>
        <w:numPr>
          <w:ilvl w:val="0"/>
          <w:numId w:val="20"/>
        </w:numPr>
        <w:rPr>
          <w:b/>
          <w:sz w:val="28"/>
          <w:szCs w:val="28"/>
        </w:rPr>
      </w:pPr>
      <w:bookmarkStart w:id="11" w:name="_Toc392242419"/>
      <w:r w:rsidRPr="002D3012">
        <w:rPr>
          <w:b/>
          <w:sz w:val="28"/>
          <w:szCs w:val="28"/>
        </w:rPr>
        <w:t>Entity–Relationship Diagram</w:t>
      </w:r>
      <w:bookmarkEnd w:id="11"/>
    </w:p>
    <w:p w14:paraId="1B7FAB84" w14:textId="77777777" w:rsidR="00E61869" w:rsidRPr="002D3012" w:rsidRDefault="00E61869" w:rsidP="00E61869">
      <w:pPr>
        <w:rPr>
          <w:b/>
          <w:sz w:val="28"/>
          <w:szCs w:val="28"/>
        </w:rPr>
      </w:pPr>
    </w:p>
    <w:p w14:paraId="0BE39616" w14:textId="77777777" w:rsidR="00E61869" w:rsidRPr="002D3012" w:rsidRDefault="00E61869" w:rsidP="00E61869">
      <w:pPr>
        <w:rPr>
          <w:b/>
          <w:sz w:val="28"/>
          <w:szCs w:val="28"/>
        </w:rPr>
      </w:pPr>
    </w:p>
    <w:p w14:paraId="0B6D297F" w14:textId="631521AB" w:rsidR="00830C76" w:rsidRPr="002D3012" w:rsidRDefault="003D1269" w:rsidP="008612B2">
      <w:pPr>
        <w:jc w:val="center"/>
        <w:rPr>
          <w:b/>
          <w:sz w:val="28"/>
          <w:szCs w:val="28"/>
        </w:rPr>
      </w:pPr>
      <w:r w:rsidRPr="002D3012">
        <w:rPr>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2D3012" w:rsidRDefault="009C5697" w:rsidP="009C5697">
      <w:pPr>
        <w:spacing w:line="240" w:lineRule="auto"/>
        <w:jc w:val="left"/>
        <w:rPr>
          <w:b/>
          <w:sz w:val="28"/>
          <w:szCs w:val="28"/>
        </w:rPr>
      </w:pPr>
      <w:r w:rsidRPr="002D3012">
        <w:rPr>
          <w:b/>
          <w:sz w:val="28"/>
          <w:szCs w:val="28"/>
        </w:rPr>
        <w:br w:type="page"/>
      </w:r>
    </w:p>
    <w:p w14:paraId="6E6E686B" w14:textId="597CB6C9" w:rsidR="008612B2" w:rsidRPr="002D3012" w:rsidRDefault="008612B2" w:rsidP="009C5697">
      <w:pPr>
        <w:numPr>
          <w:ilvl w:val="0"/>
          <w:numId w:val="20"/>
        </w:numPr>
        <w:rPr>
          <w:b/>
          <w:sz w:val="28"/>
          <w:szCs w:val="28"/>
        </w:rPr>
      </w:pPr>
      <w:bookmarkStart w:id="12" w:name="_Toc392242420"/>
      <w:r w:rsidRPr="002D3012">
        <w:rPr>
          <w:b/>
          <w:sz w:val="28"/>
          <w:szCs w:val="28"/>
        </w:rPr>
        <w:lastRenderedPageBreak/>
        <w:t>Entities and Properties</w:t>
      </w:r>
      <w:bookmarkEnd w:id="12"/>
    </w:p>
    <w:p w14:paraId="60AB0310" w14:textId="207D1690" w:rsidR="008612B2" w:rsidRPr="002D3012" w:rsidRDefault="008612B2" w:rsidP="008612B2">
      <w:pPr>
        <w:tabs>
          <w:tab w:val="left" w:pos="1190"/>
        </w:tabs>
        <w:rPr>
          <w:b/>
          <w:sz w:val="24"/>
          <w:szCs w:val="24"/>
        </w:rPr>
      </w:pPr>
      <w:r w:rsidRPr="002D3012">
        <w:rPr>
          <w:b/>
          <w:sz w:val="28"/>
          <w:szCs w:val="28"/>
        </w:rPr>
        <w:tab/>
      </w:r>
      <w:r w:rsidRPr="002D3012">
        <w:rPr>
          <w:b/>
          <w:sz w:val="24"/>
          <w:szCs w:val="24"/>
        </w:rPr>
        <w:t>2.1 Admission Entity &amp; Properties</w:t>
      </w:r>
    </w:p>
    <w:p w14:paraId="073F8705" w14:textId="387327BC" w:rsidR="008612B2" w:rsidRPr="002D3012" w:rsidRDefault="00AB63E6" w:rsidP="008612B2">
      <w:pPr>
        <w:tabs>
          <w:tab w:val="left" w:pos="1190"/>
        </w:tabs>
        <w:jc w:val="center"/>
        <w:rPr>
          <w:b/>
          <w:sz w:val="28"/>
          <w:szCs w:val="28"/>
        </w:rPr>
      </w:pPr>
      <w:r w:rsidRPr="002D3012">
        <w:rPr>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58">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2D3012" w:rsidRDefault="008612B2" w:rsidP="008612B2">
      <w:r w:rsidRPr="002D3012">
        <w:br w:type="page"/>
      </w:r>
    </w:p>
    <w:p w14:paraId="38B819C2" w14:textId="79D7481C" w:rsidR="008612B2" w:rsidRPr="002D3012" w:rsidRDefault="008612B2" w:rsidP="0009043B">
      <w:pPr>
        <w:ind w:left="557" w:firstLine="567"/>
        <w:rPr>
          <w:b/>
          <w:sz w:val="24"/>
          <w:szCs w:val="24"/>
        </w:rPr>
      </w:pPr>
      <w:r w:rsidRPr="002D3012">
        <w:rPr>
          <w:b/>
          <w:sz w:val="24"/>
          <w:szCs w:val="24"/>
        </w:rPr>
        <w:lastRenderedPageBreak/>
        <w:t>2.2 Feedback Entity &amp; Properties</w:t>
      </w:r>
    </w:p>
    <w:p w14:paraId="1B653418" w14:textId="4B4BAB9C" w:rsidR="001F3F99" w:rsidRPr="002D3012" w:rsidRDefault="00232C41" w:rsidP="009C5697">
      <w:pPr>
        <w:jc w:val="center"/>
      </w:pPr>
      <w:r w:rsidRPr="002D3012">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9">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2D3012" w:rsidRDefault="009C5697" w:rsidP="009C5697">
      <w:pPr>
        <w:jc w:val="center"/>
      </w:pPr>
    </w:p>
    <w:p w14:paraId="2B8C51BA" w14:textId="0D58CD0B" w:rsidR="008612B2" w:rsidRPr="002D3012" w:rsidRDefault="008612B2" w:rsidP="008612B2">
      <w:pPr>
        <w:rPr>
          <w:b/>
          <w:sz w:val="24"/>
          <w:szCs w:val="24"/>
        </w:rPr>
      </w:pPr>
      <w:r w:rsidRPr="002D3012">
        <w:rPr>
          <w:b/>
          <w:sz w:val="24"/>
          <w:szCs w:val="24"/>
        </w:rPr>
        <w:tab/>
      </w:r>
      <w:r w:rsidR="0009043B" w:rsidRPr="002D3012">
        <w:rPr>
          <w:b/>
          <w:sz w:val="24"/>
          <w:szCs w:val="24"/>
        </w:rPr>
        <w:tab/>
      </w:r>
      <w:r w:rsidRPr="002D3012">
        <w:rPr>
          <w:b/>
          <w:sz w:val="24"/>
          <w:szCs w:val="24"/>
        </w:rPr>
        <w:t>2.3 Stream Entity &amp; Properties</w:t>
      </w:r>
    </w:p>
    <w:p w14:paraId="17C30B9D" w14:textId="5E34313A" w:rsidR="001F3F99" w:rsidRPr="002D3012" w:rsidRDefault="00F471FC" w:rsidP="009C5697">
      <w:pPr>
        <w:jc w:val="center"/>
      </w:pPr>
      <w:r w:rsidRPr="002D3012">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60">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2D3012" w:rsidRDefault="009C5697" w:rsidP="009C5697">
      <w:pPr>
        <w:jc w:val="center"/>
      </w:pPr>
    </w:p>
    <w:p w14:paraId="6FB70A57" w14:textId="22BEC776" w:rsidR="001F3F99" w:rsidRPr="002D3012" w:rsidRDefault="008612B2" w:rsidP="008612B2">
      <w:pPr>
        <w:rPr>
          <w:b/>
          <w:sz w:val="24"/>
          <w:szCs w:val="24"/>
        </w:rPr>
      </w:pPr>
      <w:r w:rsidRPr="002D3012">
        <w:tab/>
      </w:r>
      <w:r w:rsidR="0009043B" w:rsidRPr="002D3012">
        <w:tab/>
      </w:r>
      <w:r w:rsidRPr="002D3012">
        <w:rPr>
          <w:b/>
          <w:sz w:val="24"/>
          <w:szCs w:val="24"/>
        </w:rPr>
        <w:t>2.4 Field Entity &amp; Properties</w:t>
      </w:r>
    </w:p>
    <w:p w14:paraId="7CABD512" w14:textId="4789455B" w:rsidR="00830C76" w:rsidRPr="002D3012" w:rsidRDefault="00515BF5" w:rsidP="009C5697">
      <w:pPr>
        <w:jc w:val="center"/>
      </w:pPr>
      <w:r w:rsidRPr="002D3012">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61">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2D3012" w:rsidRDefault="009C5697" w:rsidP="009C5697">
      <w:pPr>
        <w:jc w:val="center"/>
      </w:pPr>
    </w:p>
    <w:p w14:paraId="50CB9A30" w14:textId="1CFEABF1" w:rsidR="001F3F99" w:rsidRPr="002D3012" w:rsidRDefault="008612B2" w:rsidP="0009043B">
      <w:pPr>
        <w:spacing w:line="240" w:lineRule="auto"/>
        <w:ind w:left="557" w:firstLine="567"/>
        <w:jc w:val="left"/>
        <w:rPr>
          <w:b/>
          <w:sz w:val="24"/>
          <w:szCs w:val="24"/>
        </w:rPr>
      </w:pPr>
      <w:r w:rsidRPr="002D3012">
        <w:rPr>
          <w:b/>
          <w:sz w:val="24"/>
          <w:szCs w:val="24"/>
        </w:rPr>
        <w:t>2.</w:t>
      </w:r>
      <w:r w:rsidR="00830C76" w:rsidRPr="002D3012">
        <w:rPr>
          <w:b/>
          <w:sz w:val="24"/>
          <w:szCs w:val="24"/>
        </w:rPr>
        <w:t>5</w:t>
      </w:r>
      <w:r w:rsidRPr="002D3012">
        <w:rPr>
          <w:b/>
          <w:sz w:val="24"/>
          <w:szCs w:val="24"/>
        </w:rPr>
        <w:t xml:space="preserve"> </w:t>
      </w:r>
      <w:r w:rsidR="00394D66" w:rsidRPr="002D3012">
        <w:rPr>
          <w:b/>
          <w:sz w:val="24"/>
          <w:szCs w:val="24"/>
        </w:rPr>
        <w:t>Admin Entity &amp; Properties</w:t>
      </w:r>
      <w:r w:rsidR="00394D66" w:rsidRPr="002D3012">
        <w:rPr>
          <w:b/>
          <w:sz w:val="24"/>
          <w:szCs w:val="24"/>
        </w:rPr>
        <w:tab/>
      </w:r>
    </w:p>
    <w:p w14:paraId="43BED4EB" w14:textId="77777777" w:rsidR="009C5697" w:rsidRPr="002D3012" w:rsidRDefault="009C5697" w:rsidP="009C5697">
      <w:pPr>
        <w:spacing w:line="240" w:lineRule="auto"/>
        <w:ind w:firstLine="567"/>
        <w:jc w:val="left"/>
        <w:rPr>
          <w:b/>
          <w:sz w:val="24"/>
          <w:szCs w:val="24"/>
        </w:rPr>
      </w:pPr>
    </w:p>
    <w:p w14:paraId="20612917" w14:textId="363C9D3B" w:rsidR="008612B2" w:rsidRPr="002D3012" w:rsidRDefault="006A4861" w:rsidP="008612B2">
      <w:pPr>
        <w:jc w:val="center"/>
      </w:pPr>
      <w:r w:rsidRPr="002D3012">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2">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2D3012" w:rsidRDefault="006E2377" w:rsidP="009C5697">
      <w:pPr>
        <w:spacing w:line="240" w:lineRule="auto"/>
        <w:jc w:val="left"/>
      </w:pPr>
      <w:r w:rsidRPr="002D3012">
        <w:br w:type="page"/>
      </w:r>
    </w:p>
    <w:p w14:paraId="154FFAC8" w14:textId="0BF6B0A5" w:rsidR="008612B2" w:rsidRPr="002D3012" w:rsidRDefault="008612B2" w:rsidP="008612B2">
      <w:pPr>
        <w:rPr>
          <w:b/>
          <w:sz w:val="24"/>
          <w:szCs w:val="24"/>
        </w:rPr>
      </w:pPr>
      <w:r w:rsidRPr="002D3012">
        <w:lastRenderedPageBreak/>
        <w:tab/>
      </w:r>
      <w:r w:rsidR="0009043B" w:rsidRPr="002D3012">
        <w:tab/>
      </w:r>
      <w:r w:rsidRPr="002D3012">
        <w:rPr>
          <w:b/>
          <w:sz w:val="24"/>
          <w:szCs w:val="24"/>
        </w:rPr>
        <w:t>2.</w:t>
      </w:r>
      <w:r w:rsidR="00830C76" w:rsidRPr="002D3012">
        <w:rPr>
          <w:b/>
          <w:sz w:val="24"/>
          <w:szCs w:val="24"/>
        </w:rPr>
        <w:t>6</w:t>
      </w:r>
      <w:r w:rsidRPr="002D3012">
        <w:rPr>
          <w:b/>
          <w:sz w:val="24"/>
          <w:szCs w:val="24"/>
        </w:rPr>
        <w:t xml:space="preserve"> </w:t>
      </w:r>
      <w:r w:rsidR="00730AFA" w:rsidRPr="002D3012">
        <w:rPr>
          <w:b/>
          <w:sz w:val="24"/>
          <w:szCs w:val="24"/>
        </w:rPr>
        <w:t>Optional Subject Entity &amp; Properties</w:t>
      </w:r>
      <w:r w:rsidRPr="002D3012">
        <w:rPr>
          <w:b/>
          <w:sz w:val="24"/>
          <w:szCs w:val="24"/>
        </w:rPr>
        <w:tab/>
      </w:r>
    </w:p>
    <w:p w14:paraId="3E2EFEFB" w14:textId="77777777" w:rsidR="001F3F99" w:rsidRPr="002D3012" w:rsidRDefault="001F3F99" w:rsidP="008612B2"/>
    <w:p w14:paraId="1B10E5A0" w14:textId="2B5F58FF" w:rsidR="008612B2" w:rsidRPr="002D3012" w:rsidRDefault="00C45561" w:rsidP="004441E8">
      <w:pPr>
        <w:jc w:val="center"/>
      </w:pPr>
      <w:r w:rsidRPr="002D3012">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63">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2D3012" w:rsidRDefault="00830C76" w:rsidP="00830C76">
      <w:pPr>
        <w:spacing w:line="240" w:lineRule="auto"/>
        <w:jc w:val="left"/>
        <w:rPr>
          <w:b/>
          <w:sz w:val="24"/>
          <w:szCs w:val="24"/>
        </w:rPr>
      </w:pPr>
    </w:p>
    <w:p w14:paraId="24537030" w14:textId="268B1FDF" w:rsidR="004441E8" w:rsidRPr="002D3012" w:rsidRDefault="004441E8" w:rsidP="0009043B">
      <w:pPr>
        <w:spacing w:line="240" w:lineRule="auto"/>
        <w:ind w:left="557" w:firstLine="567"/>
        <w:jc w:val="left"/>
        <w:rPr>
          <w:b/>
          <w:sz w:val="24"/>
          <w:szCs w:val="24"/>
        </w:rPr>
      </w:pPr>
      <w:r w:rsidRPr="002D3012">
        <w:rPr>
          <w:b/>
          <w:sz w:val="24"/>
          <w:szCs w:val="24"/>
        </w:rPr>
        <w:t>2.</w:t>
      </w:r>
      <w:r w:rsidR="00830C76" w:rsidRPr="002D3012">
        <w:rPr>
          <w:b/>
          <w:sz w:val="24"/>
          <w:szCs w:val="24"/>
        </w:rPr>
        <w:t>7</w:t>
      </w:r>
      <w:r w:rsidRPr="002D3012">
        <w:rPr>
          <w:b/>
          <w:sz w:val="24"/>
          <w:szCs w:val="24"/>
        </w:rPr>
        <w:t xml:space="preserve"> </w:t>
      </w:r>
      <w:r w:rsidR="00730AFA" w:rsidRPr="002D3012">
        <w:rPr>
          <w:b/>
          <w:sz w:val="24"/>
          <w:szCs w:val="24"/>
        </w:rPr>
        <w:t>Specialized Subject Entity &amp; Properties</w:t>
      </w:r>
      <w:r w:rsidR="00730AFA" w:rsidRPr="002D3012">
        <w:rPr>
          <w:b/>
          <w:sz w:val="24"/>
          <w:szCs w:val="24"/>
        </w:rPr>
        <w:tab/>
      </w:r>
      <w:r w:rsidRPr="002D3012">
        <w:rPr>
          <w:b/>
          <w:sz w:val="24"/>
          <w:szCs w:val="24"/>
        </w:rPr>
        <w:tab/>
      </w:r>
    </w:p>
    <w:p w14:paraId="6DDF30C8" w14:textId="186FC4DE" w:rsidR="004441E8" w:rsidRPr="002D3012" w:rsidRDefault="004441E8" w:rsidP="004441E8">
      <w:pPr>
        <w:ind w:firstLine="567"/>
      </w:pPr>
    </w:p>
    <w:p w14:paraId="12E02DA0" w14:textId="77777777" w:rsidR="001F3F99" w:rsidRPr="002D3012" w:rsidRDefault="001F3F99" w:rsidP="009C5697"/>
    <w:p w14:paraId="37622481" w14:textId="10CE649D" w:rsidR="008612B2" w:rsidRPr="002D3012" w:rsidRDefault="00AD4AD9" w:rsidP="004441E8">
      <w:pPr>
        <w:jc w:val="center"/>
      </w:pPr>
      <w:r w:rsidRPr="002D3012">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64">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2D3012" w:rsidRDefault="001F3F99" w:rsidP="004441E8">
      <w:pPr>
        <w:jc w:val="center"/>
      </w:pPr>
    </w:p>
    <w:p w14:paraId="5F7D0D7C" w14:textId="77777777" w:rsidR="001F3F99" w:rsidRPr="002D3012" w:rsidRDefault="001F3F99" w:rsidP="004441E8">
      <w:pPr>
        <w:jc w:val="center"/>
      </w:pPr>
    </w:p>
    <w:p w14:paraId="34F0558D" w14:textId="11E354F4" w:rsidR="004441E8" w:rsidRPr="002D3012" w:rsidRDefault="004441E8" w:rsidP="008612B2">
      <w:pPr>
        <w:rPr>
          <w:b/>
          <w:sz w:val="24"/>
          <w:szCs w:val="24"/>
        </w:rPr>
      </w:pPr>
      <w:r w:rsidRPr="002D3012">
        <w:tab/>
      </w:r>
      <w:r w:rsidR="0009043B" w:rsidRPr="002D3012">
        <w:tab/>
      </w:r>
      <w:r w:rsidRPr="002D3012">
        <w:rPr>
          <w:b/>
          <w:sz w:val="24"/>
          <w:szCs w:val="24"/>
        </w:rPr>
        <w:t>2.</w:t>
      </w:r>
      <w:r w:rsidR="00830C76" w:rsidRPr="002D3012">
        <w:rPr>
          <w:b/>
          <w:sz w:val="24"/>
          <w:szCs w:val="24"/>
        </w:rPr>
        <w:t>8</w:t>
      </w:r>
      <w:r w:rsidRPr="002D3012">
        <w:rPr>
          <w:b/>
          <w:sz w:val="24"/>
          <w:szCs w:val="24"/>
        </w:rPr>
        <w:t xml:space="preserve"> </w:t>
      </w:r>
      <w:r w:rsidR="00730AFA" w:rsidRPr="002D3012">
        <w:rPr>
          <w:b/>
          <w:sz w:val="24"/>
          <w:szCs w:val="24"/>
        </w:rPr>
        <w:t>Course Entity &amp; Properties</w:t>
      </w:r>
    </w:p>
    <w:p w14:paraId="4298BD03" w14:textId="77777777" w:rsidR="001F3F99" w:rsidRPr="002D3012" w:rsidRDefault="001F3F99" w:rsidP="008612B2"/>
    <w:p w14:paraId="4FC273A9" w14:textId="02ADAA6B" w:rsidR="008612B2" w:rsidRPr="002D3012" w:rsidRDefault="00AD4AD9" w:rsidP="004441E8">
      <w:pPr>
        <w:jc w:val="center"/>
      </w:pPr>
      <w:r w:rsidRPr="002D3012">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5">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2D3012" w:rsidRDefault="004441E8" w:rsidP="008612B2"/>
    <w:p w14:paraId="05401E62" w14:textId="7A97AB9C" w:rsidR="00830C76" w:rsidRPr="002D3012" w:rsidRDefault="006E2377" w:rsidP="00CE1180">
      <w:pPr>
        <w:spacing w:line="240" w:lineRule="auto"/>
        <w:jc w:val="left"/>
      </w:pPr>
      <w:r w:rsidRPr="002D3012">
        <w:br w:type="page"/>
      </w:r>
    </w:p>
    <w:p w14:paraId="1D30221C" w14:textId="593ED228" w:rsidR="004441E8" w:rsidRPr="002D3012" w:rsidRDefault="004441E8" w:rsidP="008612B2">
      <w:r w:rsidRPr="002D3012">
        <w:lastRenderedPageBreak/>
        <w:tab/>
      </w:r>
      <w:r w:rsidR="0009043B" w:rsidRPr="002D3012">
        <w:tab/>
      </w:r>
      <w:r w:rsidRPr="002D3012">
        <w:rPr>
          <w:b/>
          <w:sz w:val="24"/>
          <w:szCs w:val="24"/>
        </w:rPr>
        <w:t>2.</w:t>
      </w:r>
      <w:r w:rsidR="00830C76" w:rsidRPr="002D3012">
        <w:rPr>
          <w:b/>
          <w:sz w:val="24"/>
          <w:szCs w:val="24"/>
        </w:rPr>
        <w:t>9</w:t>
      </w:r>
      <w:r w:rsidRPr="002D3012">
        <w:rPr>
          <w:b/>
          <w:sz w:val="24"/>
          <w:szCs w:val="24"/>
        </w:rPr>
        <w:t xml:space="preserve"> </w:t>
      </w:r>
      <w:r w:rsidR="00730AFA" w:rsidRPr="002D3012">
        <w:rPr>
          <w:b/>
          <w:sz w:val="24"/>
          <w:szCs w:val="24"/>
        </w:rPr>
        <w:t>Event Entity &amp; Properties</w:t>
      </w:r>
    </w:p>
    <w:p w14:paraId="2C930A8F" w14:textId="77777777" w:rsidR="001F3F99" w:rsidRPr="002D3012" w:rsidRDefault="001F3F99" w:rsidP="008612B2"/>
    <w:p w14:paraId="325ACDA7" w14:textId="65417B92" w:rsidR="004441E8" w:rsidRPr="002D3012" w:rsidRDefault="0034646C" w:rsidP="004441E8">
      <w:pPr>
        <w:jc w:val="center"/>
        <w:rPr>
          <w:b/>
          <w:sz w:val="24"/>
          <w:szCs w:val="24"/>
        </w:rPr>
      </w:pPr>
      <w:r w:rsidRPr="002D3012">
        <w:rPr>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6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2D3012" w:rsidRDefault="00830C76" w:rsidP="004441E8">
      <w:pPr>
        <w:tabs>
          <w:tab w:val="left" w:pos="300"/>
        </w:tabs>
        <w:rPr>
          <w:b/>
          <w:sz w:val="24"/>
          <w:szCs w:val="24"/>
        </w:rPr>
      </w:pPr>
    </w:p>
    <w:p w14:paraId="4125BA83" w14:textId="5A11273D" w:rsidR="004441E8" w:rsidRPr="002D3012" w:rsidRDefault="004441E8" w:rsidP="004441E8">
      <w:pPr>
        <w:tabs>
          <w:tab w:val="left" w:pos="300"/>
        </w:tabs>
        <w:rPr>
          <w:b/>
          <w:sz w:val="24"/>
          <w:szCs w:val="24"/>
        </w:rPr>
      </w:pPr>
      <w:r w:rsidRPr="002D3012">
        <w:rPr>
          <w:b/>
          <w:sz w:val="24"/>
          <w:szCs w:val="24"/>
        </w:rPr>
        <w:tab/>
      </w:r>
      <w:r w:rsidR="00830C76" w:rsidRPr="002D3012">
        <w:rPr>
          <w:b/>
          <w:sz w:val="24"/>
          <w:szCs w:val="24"/>
        </w:rPr>
        <w:tab/>
      </w:r>
      <w:r w:rsidR="0009043B" w:rsidRPr="002D3012">
        <w:rPr>
          <w:b/>
          <w:sz w:val="24"/>
          <w:szCs w:val="24"/>
        </w:rPr>
        <w:tab/>
      </w:r>
      <w:r w:rsidRPr="002D3012">
        <w:rPr>
          <w:b/>
          <w:sz w:val="24"/>
          <w:szCs w:val="24"/>
        </w:rPr>
        <w:t>2.</w:t>
      </w:r>
      <w:r w:rsidR="00830C76" w:rsidRPr="002D3012">
        <w:rPr>
          <w:b/>
          <w:sz w:val="24"/>
          <w:szCs w:val="24"/>
        </w:rPr>
        <w:t>10</w:t>
      </w:r>
      <w:r w:rsidRPr="002D3012">
        <w:rPr>
          <w:b/>
          <w:sz w:val="24"/>
          <w:szCs w:val="24"/>
        </w:rPr>
        <w:t xml:space="preserve"> </w:t>
      </w:r>
      <w:r w:rsidR="0034646C" w:rsidRPr="002D3012">
        <w:rPr>
          <w:b/>
          <w:sz w:val="24"/>
          <w:szCs w:val="24"/>
        </w:rPr>
        <w:t>Department Entity &amp; Properties</w:t>
      </w:r>
      <w:r w:rsidR="0034646C" w:rsidRPr="002D3012">
        <w:rPr>
          <w:b/>
          <w:sz w:val="24"/>
          <w:szCs w:val="24"/>
        </w:rPr>
        <w:tab/>
      </w:r>
      <w:r w:rsidRPr="002D3012">
        <w:rPr>
          <w:b/>
          <w:sz w:val="24"/>
          <w:szCs w:val="24"/>
        </w:rPr>
        <w:tab/>
      </w:r>
    </w:p>
    <w:p w14:paraId="0114CC89" w14:textId="77777777" w:rsidR="001F3F99" w:rsidRPr="002D3012" w:rsidRDefault="001F3F99" w:rsidP="004441E8">
      <w:pPr>
        <w:tabs>
          <w:tab w:val="left" w:pos="300"/>
        </w:tabs>
        <w:rPr>
          <w:b/>
          <w:sz w:val="24"/>
          <w:szCs w:val="24"/>
        </w:rPr>
      </w:pPr>
    </w:p>
    <w:p w14:paraId="652BC2B1" w14:textId="4CBB56EA" w:rsidR="003371E7" w:rsidRPr="002D3012" w:rsidRDefault="0034646C" w:rsidP="00CE1180">
      <w:pPr>
        <w:tabs>
          <w:tab w:val="left" w:pos="300"/>
        </w:tabs>
        <w:jc w:val="center"/>
        <w:rPr>
          <w:b/>
          <w:sz w:val="24"/>
          <w:szCs w:val="24"/>
        </w:rPr>
      </w:pPr>
      <w:r w:rsidRPr="002D3012">
        <w:rPr>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67">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2D3012" w:rsidRDefault="004441E8" w:rsidP="0009043B">
      <w:pPr>
        <w:spacing w:line="240" w:lineRule="auto"/>
        <w:ind w:left="562" w:firstLine="562"/>
        <w:jc w:val="left"/>
        <w:rPr>
          <w:b/>
          <w:sz w:val="24"/>
          <w:szCs w:val="24"/>
        </w:rPr>
      </w:pPr>
      <w:r w:rsidRPr="002D3012">
        <w:rPr>
          <w:b/>
          <w:sz w:val="24"/>
          <w:szCs w:val="24"/>
        </w:rPr>
        <w:t>2.</w:t>
      </w:r>
      <w:r w:rsidR="00830C76" w:rsidRPr="002D3012">
        <w:rPr>
          <w:b/>
          <w:sz w:val="24"/>
          <w:szCs w:val="24"/>
        </w:rPr>
        <w:t>11</w:t>
      </w:r>
      <w:r w:rsidRPr="002D3012">
        <w:rPr>
          <w:b/>
          <w:sz w:val="24"/>
          <w:szCs w:val="24"/>
        </w:rPr>
        <w:t xml:space="preserve"> </w:t>
      </w:r>
      <w:r w:rsidR="0034646C" w:rsidRPr="002D3012">
        <w:rPr>
          <w:b/>
          <w:sz w:val="24"/>
          <w:szCs w:val="24"/>
        </w:rPr>
        <w:t>Faculty Entity &amp; Properties</w:t>
      </w:r>
    </w:p>
    <w:p w14:paraId="77533DD6" w14:textId="77777777" w:rsidR="001F3F99" w:rsidRPr="002D3012" w:rsidRDefault="001F3F99" w:rsidP="004441E8">
      <w:pPr>
        <w:tabs>
          <w:tab w:val="left" w:pos="300"/>
        </w:tabs>
        <w:rPr>
          <w:b/>
          <w:sz w:val="24"/>
          <w:szCs w:val="24"/>
        </w:rPr>
      </w:pPr>
    </w:p>
    <w:p w14:paraId="04EBF33B" w14:textId="52B06FAF" w:rsidR="001F3F99" w:rsidRPr="002D3012" w:rsidRDefault="00694639" w:rsidP="004441E8">
      <w:pPr>
        <w:tabs>
          <w:tab w:val="left" w:pos="300"/>
        </w:tabs>
        <w:jc w:val="center"/>
        <w:rPr>
          <w:b/>
          <w:sz w:val="24"/>
          <w:szCs w:val="24"/>
        </w:rPr>
      </w:pPr>
      <w:r w:rsidRPr="002D3012">
        <w:rPr>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68">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2D3012" w:rsidRDefault="003371E7" w:rsidP="004441E8">
      <w:pPr>
        <w:tabs>
          <w:tab w:val="left" w:pos="300"/>
        </w:tabs>
        <w:jc w:val="center"/>
        <w:rPr>
          <w:b/>
          <w:sz w:val="24"/>
          <w:szCs w:val="24"/>
        </w:rPr>
      </w:pPr>
    </w:p>
    <w:p w14:paraId="2921873A" w14:textId="77777777" w:rsidR="001F3F99" w:rsidRPr="002D3012" w:rsidRDefault="001F3F99" w:rsidP="001F3F99">
      <w:pPr>
        <w:tabs>
          <w:tab w:val="left" w:pos="300"/>
          <w:tab w:val="left" w:pos="360"/>
        </w:tabs>
        <w:rPr>
          <w:b/>
          <w:sz w:val="24"/>
          <w:szCs w:val="24"/>
        </w:rPr>
      </w:pPr>
    </w:p>
    <w:p w14:paraId="6DF2A684" w14:textId="77777777" w:rsidR="00C20041" w:rsidRPr="002D3012" w:rsidRDefault="00F64549" w:rsidP="001F3F99">
      <w:pPr>
        <w:tabs>
          <w:tab w:val="left" w:pos="300"/>
          <w:tab w:val="left" w:pos="360"/>
        </w:tabs>
        <w:rPr>
          <w:b/>
          <w:sz w:val="24"/>
          <w:szCs w:val="24"/>
        </w:rPr>
      </w:pPr>
      <w:r w:rsidRPr="002D3012">
        <w:rPr>
          <w:b/>
          <w:sz w:val="24"/>
          <w:szCs w:val="24"/>
        </w:rPr>
        <w:tab/>
      </w:r>
    </w:p>
    <w:p w14:paraId="25BAEE7C" w14:textId="77777777" w:rsidR="00C20041" w:rsidRPr="002D3012" w:rsidRDefault="00C20041" w:rsidP="001F3F99">
      <w:pPr>
        <w:tabs>
          <w:tab w:val="left" w:pos="300"/>
          <w:tab w:val="left" w:pos="360"/>
        </w:tabs>
        <w:rPr>
          <w:b/>
          <w:sz w:val="24"/>
          <w:szCs w:val="24"/>
        </w:rPr>
      </w:pPr>
    </w:p>
    <w:p w14:paraId="07E20FFE" w14:textId="77777777" w:rsidR="005859C8" w:rsidRPr="002D3012" w:rsidRDefault="005859C8" w:rsidP="007B1C68">
      <w:pPr>
        <w:tabs>
          <w:tab w:val="left" w:pos="300"/>
          <w:tab w:val="left" w:pos="360"/>
          <w:tab w:val="left" w:pos="5868"/>
        </w:tabs>
        <w:rPr>
          <w:b/>
          <w:sz w:val="24"/>
          <w:szCs w:val="24"/>
        </w:rPr>
      </w:pPr>
    </w:p>
    <w:p w14:paraId="068C254B" w14:textId="77777777" w:rsidR="005859C8" w:rsidRPr="002D3012" w:rsidRDefault="005859C8" w:rsidP="005859C8">
      <w:pPr>
        <w:tabs>
          <w:tab w:val="left" w:pos="300"/>
          <w:tab w:val="left" w:pos="360"/>
          <w:tab w:val="left" w:pos="5868"/>
        </w:tabs>
        <w:jc w:val="center"/>
        <w:rPr>
          <w:b/>
          <w:sz w:val="24"/>
          <w:szCs w:val="24"/>
        </w:rPr>
      </w:pPr>
    </w:p>
    <w:p w14:paraId="5D9A4620" w14:textId="443F0F43" w:rsidR="001F3F99" w:rsidRPr="002D3012" w:rsidRDefault="0019370A" w:rsidP="00580501">
      <w:pPr>
        <w:tabs>
          <w:tab w:val="left" w:pos="0"/>
          <w:tab w:val="left" w:pos="90"/>
          <w:tab w:val="left" w:pos="5868"/>
        </w:tabs>
        <w:ind w:left="-450" w:firstLine="540"/>
        <w:rPr>
          <w:b/>
          <w:sz w:val="24"/>
          <w:szCs w:val="24"/>
        </w:rPr>
      </w:pPr>
      <w:r w:rsidRPr="002D3012">
        <w:rPr>
          <w:b/>
          <w:sz w:val="24"/>
          <w:szCs w:val="24"/>
        </w:rPr>
        <w:t xml:space="preserve">               </w:t>
      </w:r>
      <w:r w:rsidR="007B1C68" w:rsidRPr="002D3012">
        <w:rPr>
          <w:b/>
          <w:sz w:val="24"/>
          <w:szCs w:val="24"/>
        </w:rPr>
        <w:t>2.12</w:t>
      </w:r>
      <w:r w:rsidR="001F3F99" w:rsidRPr="002D3012">
        <w:rPr>
          <w:b/>
          <w:sz w:val="24"/>
          <w:szCs w:val="24"/>
        </w:rPr>
        <w:t xml:space="preserve"> </w:t>
      </w:r>
      <w:r w:rsidR="00FE7180" w:rsidRPr="002D3012">
        <w:rPr>
          <w:b/>
          <w:sz w:val="24"/>
          <w:szCs w:val="24"/>
        </w:rPr>
        <w:t>Facility Entity &amp; Properties</w:t>
      </w:r>
      <w:r w:rsidR="00FE7180" w:rsidRPr="002D3012">
        <w:rPr>
          <w:b/>
          <w:sz w:val="24"/>
          <w:szCs w:val="24"/>
        </w:rPr>
        <w:tab/>
      </w:r>
    </w:p>
    <w:p w14:paraId="2A0FFB4E" w14:textId="77777777" w:rsidR="00580501" w:rsidRPr="002D3012" w:rsidRDefault="00580501" w:rsidP="00580501">
      <w:pPr>
        <w:tabs>
          <w:tab w:val="left" w:pos="0"/>
          <w:tab w:val="left" w:pos="90"/>
          <w:tab w:val="left" w:pos="5868"/>
        </w:tabs>
        <w:ind w:left="-450" w:firstLine="540"/>
        <w:rPr>
          <w:b/>
          <w:sz w:val="24"/>
          <w:szCs w:val="24"/>
        </w:rPr>
      </w:pPr>
    </w:p>
    <w:p w14:paraId="331590CE" w14:textId="357CF093" w:rsidR="001F3F99" w:rsidRPr="002D3012" w:rsidRDefault="005859C8" w:rsidP="001F3F99">
      <w:pPr>
        <w:tabs>
          <w:tab w:val="left" w:pos="300"/>
          <w:tab w:val="left" w:pos="360"/>
        </w:tabs>
        <w:jc w:val="center"/>
        <w:rPr>
          <w:b/>
          <w:sz w:val="24"/>
          <w:szCs w:val="24"/>
        </w:rPr>
      </w:pPr>
      <w:r w:rsidRPr="002D3012">
        <w:rPr>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9">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2D3012" w:rsidRDefault="007B1C68" w:rsidP="00580501">
      <w:pPr>
        <w:tabs>
          <w:tab w:val="left" w:pos="300"/>
          <w:tab w:val="left" w:pos="360"/>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t>2.13</w:t>
      </w:r>
      <w:r w:rsidR="00580501" w:rsidRPr="002D3012">
        <w:rPr>
          <w:b/>
          <w:sz w:val="24"/>
          <w:szCs w:val="24"/>
        </w:rPr>
        <w:t xml:space="preserve"> Admission Status Entity &amp; Properties</w:t>
      </w:r>
    </w:p>
    <w:p w14:paraId="65090214" w14:textId="77777777" w:rsidR="00580501" w:rsidRPr="002D3012" w:rsidRDefault="00580501" w:rsidP="00580501">
      <w:pPr>
        <w:tabs>
          <w:tab w:val="left" w:pos="300"/>
          <w:tab w:val="left" w:pos="360"/>
        </w:tabs>
        <w:rPr>
          <w:b/>
          <w:sz w:val="24"/>
          <w:szCs w:val="24"/>
        </w:rPr>
      </w:pPr>
    </w:p>
    <w:p w14:paraId="04EF8F91" w14:textId="1B9CAF97" w:rsidR="00580501" w:rsidRPr="002D3012" w:rsidRDefault="00580501" w:rsidP="00580501">
      <w:pPr>
        <w:tabs>
          <w:tab w:val="left" w:pos="300"/>
          <w:tab w:val="left" w:pos="360"/>
          <w:tab w:val="left" w:pos="562"/>
          <w:tab w:val="left" w:pos="1124"/>
          <w:tab w:val="left" w:pos="1686"/>
          <w:tab w:val="left" w:pos="2248"/>
          <w:tab w:val="left" w:pos="2810"/>
          <w:tab w:val="left" w:pos="4488"/>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70">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2D3012" w:rsidRDefault="00F3735B" w:rsidP="005859C8">
      <w:pPr>
        <w:tabs>
          <w:tab w:val="left" w:pos="300"/>
          <w:tab w:val="left" w:pos="360"/>
        </w:tabs>
      </w:pPr>
      <w:bookmarkStart w:id="13" w:name="_Toc392242438"/>
    </w:p>
    <w:p w14:paraId="02570FEA" w14:textId="77777777" w:rsidR="00F3735B" w:rsidRPr="002D3012" w:rsidRDefault="00F3735B" w:rsidP="00F64549">
      <w:pPr>
        <w:spacing w:line="240" w:lineRule="auto"/>
        <w:jc w:val="left"/>
        <w:rPr>
          <w:b/>
          <w:sz w:val="24"/>
          <w:szCs w:val="24"/>
        </w:rPr>
      </w:pPr>
    </w:p>
    <w:p w14:paraId="610A432C" w14:textId="77777777" w:rsidR="00F3735B" w:rsidRPr="002D3012" w:rsidRDefault="00F3735B" w:rsidP="00F64549">
      <w:pPr>
        <w:spacing w:line="240" w:lineRule="auto"/>
        <w:jc w:val="left"/>
        <w:rPr>
          <w:b/>
          <w:sz w:val="24"/>
          <w:szCs w:val="24"/>
        </w:rPr>
      </w:pPr>
    </w:p>
    <w:p w14:paraId="25A1B6E3" w14:textId="77777777" w:rsidR="00580501" w:rsidRPr="002D3012" w:rsidRDefault="00580501" w:rsidP="00F64549">
      <w:pPr>
        <w:spacing w:line="240" w:lineRule="auto"/>
        <w:jc w:val="left"/>
        <w:rPr>
          <w:b/>
          <w:sz w:val="24"/>
          <w:szCs w:val="24"/>
        </w:rPr>
      </w:pPr>
    </w:p>
    <w:p w14:paraId="47F1D6C4" w14:textId="77777777" w:rsidR="00580501" w:rsidRPr="002D3012" w:rsidRDefault="00580501" w:rsidP="00F64549">
      <w:pPr>
        <w:spacing w:line="240" w:lineRule="auto"/>
        <w:jc w:val="left"/>
        <w:rPr>
          <w:b/>
          <w:sz w:val="24"/>
          <w:szCs w:val="24"/>
        </w:rPr>
      </w:pPr>
    </w:p>
    <w:p w14:paraId="23C8EECD" w14:textId="77777777" w:rsidR="00580501" w:rsidRPr="002D3012" w:rsidRDefault="00580501" w:rsidP="00F64549">
      <w:pPr>
        <w:spacing w:line="240" w:lineRule="auto"/>
        <w:jc w:val="left"/>
        <w:rPr>
          <w:b/>
          <w:sz w:val="24"/>
          <w:szCs w:val="24"/>
        </w:rPr>
      </w:pPr>
    </w:p>
    <w:p w14:paraId="1E8B416D" w14:textId="77777777" w:rsidR="00580501" w:rsidRPr="002D3012" w:rsidRDefault="00580501" w:rsidP="00F64549">
      <w:pPr>
        <w:spacing w:line="240" w:lineRule="auto"/>
        <w:jc w:val="left"/>
        <w:rPr>
          <w:b/>
          <w:sz w:val="24"/>
          <w:szCs w:val="24"/>
        </w:rPr>
      </w:pPr>
    </w:p>
    <w:p w14:paraId="4EF8DF3F" w14:textId="77777777" w:rsidR="00147387" w:rsidRPr="002D3012" w:rsidRDefault="00147387" w:rsidP="00F64549">
      <w:pPr>
        <w:spacing w:line="240" w:lineRule="auto"/>
        <w:jc w:val="left"/>
        <w:rPr>
          <w:b/>
          <w:sz w:val="24"/>
          <w:szCs w:val="24"/>
        </w:rPr>
      </w:pPr>
    </w:p>
    <w:p w14:paraId="3C995991" w14:textId="77777777" w:rsidR="00147387" w:rsidRPr="002D3012" w:rsidRDefault="00147387" w:rsidP="00F64549">
      <w:pPr>
        <w:spacing w:line="240" w:lineRule="auto"/>
        <w:jc w:val="left"/>
        <w:rPr>
          <w:b/>
          <w:sz w:val="24"/>
          <w:szCs w:val="24"/>
        </w:rPr>
      </w:pPr>
    </w:p>
    <w:p w14:paraId="620DD5CF" w14:textId="77777777" w:rsidR="00147387" w:rsidRPr="002D3012" w:rsidRDefault="00147387" w:rsidP="00F64549">
      <w:pPr>
        <w:spacing w:line="240" w:lineRule="auto"/>
        <w:jc w:val="left"/>
        <w:rPr>
          <w:b/>
          <w:sz w:val="24"/>
          <w:szCs w:val="24"/>
        </w:rPr>
      </w:pPr>
    </w:p>
    <w:p w14:paraId="47D040A3" w14:textId="77777777" w:rsidR="00147387" w:rsidRPr="002D3012" w:rsidRDefault="00147387" w:rsidP="00F64549">
      <w:pPr>
        <w:spacing w:line="240" w:lineRule="auto"/>
        <w:jc w:val="left"/>
        <w:rPr>
          <w:b/>
          <w:sz w:val="24"/>
          <w:szCs w:val="24"/>
        </w:rPr>
      </w:pPr>
    </w:p>
    <w:p w14:paraId="1B4C9046" w14:textId="77777777" w:rsidR="00147387" w:rsidRPr="002D3012" w:rsidRDefault="00147387" w:rsidP="00F64549">
      <w:pPr>
        <w:spacing w:line="240" w:lineRule="auto"/>
        <w:jc w:val="left"/>
        <w:rPr>
          <w:b/>
          <w:sz w:val="24"/>
          <w:szCs w:val="24"/>
        </w:rPr>
      </w:pPr>
    </w:p>
    <w:p w14:paraId="634785D9" w14:textId="77777777" w:rsidR="00147387" w:rsidRPr="002D3012" w:rsidRDefault="00147387" w:rsidP="00F64549">
      <w:pPr>
        <w:spacing w:line="240" w:lineRule="auto"/>
        <w:jc w:val="left"/>
        <w:rPr>
          <w:b/>
          <w:sz w:val="24"/>
          <w:szCs w:val="24"/>
        </w:rPr>
      </w:pPr>
    </w:p>
    <w:p w14:paraId="49E6CD6B" w14:textId="77777777" w:rsidR="00147387" w:rsidRPr="002D3012" w:rsidRDefault="00147387" w:rsidP="00F64549">
      <w:pPr>
        <w:spacing w:line="240" w:lineRule="auto"/>
        <w:jc w:val="left"/>
        <w:rPr>
          <w:b/>
          <w:sz w:val="24"/>
          <w:szCs w:val="24"/>
        </w:rPr>
      </w:pPr>
    </w:p>
    <w:p w14:paraId="366357D1" w14:textId="77777777" w:rsidR="00147387" w:rsidRPr="002D3012" w:rsidRDefault="00147387" w:rsidP="00F64549">
      <w:pPr>
        <w:spacing w:line="240" w:lineRule="auto"/>
        <w:jc w:val="left"/>
        <w:rPr>
          <w:b/>
          <w:sz w:val="24"/>
          <w:szCs w:val="24"/>
        </w:rPr>
      </w:pPr>
    </w:p>
    <w:p w14:paraId="1C2CAD84" w14:textId="77777777" w:rsidR="00147387" w:rsidRPr="002D3012" w:rsidRDefault="00147387" w:rsidP="00F64549">
      <w:pPr>
        <w:spacing w:line="240" w:lineRule="auto"/>
        <w:jc w:val="left"/>
        <w:rPr>
          <w:b/>
          <w:sz w:val="24"/>
          <w:szCs w:val="24"/>
        </w:rPr>
      </w:pPr>
    </w:p>
    <w:p w14:paraId="79096A74" w14:textId="77777777" w:rsidR="00147387" w:rsidRPr="002D3012" w:rsidRDefault="00147387" w:rsidP="00F64549">
      <w:pPr>
        <w:spacing w:line="240" w:lineRule="auto"/>
        <w:jc w:val="left"/>
        <w:rPr>
          <w:b/>
          <w:sz w:val="24"/>
          <w:szCs w:val="24"/>
        </w:rPr>
      </w:pPr>
    </w:p>
    <w:p w14:paraId="7945EB9C" w14:textId="77777777" w:rsidR="00147387" w:rsidRPr="002D3012" w:rsidRDefault="00147387" w:rsidP="00F64549">
      <w:pPr>
        <w:spacing w:line="240" w:lineRule="auto"/>
        <w:jc w:val="left"/>
        <w:rPr>
          <w:b/>
          <w:sz w:val="24"/>
          <w:szCs w:val="24"/>
        </w:rPr>
      </w:pPr>
    </w:p>
    <w:p w14:paraId="0A6CA919" w14:textId="77777777" w:rsidR="00147387" w:rsidRPr="002D3012" w:rsidRDefault="00147387" w:rsidP="00F64549">
      <w:pPr>
        <w:spacing w:line="240" w:lineRule="auto"/>
        <w:jc w:val="left"/>
        <w:rPr>
          <w:b/>
          <w:sz w:val="24"/>
          <w:szCs w:val="24"/>
        </w:rPr>
      </w:pPr>
    </w:p>
    <w:p w14:paraId="059FED71" w14:textId="77777777" w:rsidR="00147387" w:rsidRPr="002D3012" w:rsidRDefault="00147387" w:rsidP="00F64549">
      <w:pPr>
        <w:spacing w:line="240" w:lineRule="auto"/>
        <w:jc w:val="left"/>
        <w:rPr>
          <w:b/>
          <w:sz w:val="24"/>
          <w:szCs w:val="24"/>
        </w:rPr>
      </w:pPr>
    </w:p>
    <w:p w14:paraId="6364B4DB" w14:textId="77777777" w:rsidR="00147387" w:rsidRPr="002D3012" w:rsidRDefault="00147387" w:rsidP="00F64549">
      <w:pPr>
        <w:spacing w:line="240" w:lineRule="auto"/>
        <w:jc w:val="left"/>
        <w:rPr>
          <w:b/>
          <w:sz w:val="24"/>
          <w:szCs w:val="24"/>
        </w:rPr>
      </w:pPr>
    </w:p>
    <w:p w14:paraId="297B273A" w14:textId="77777777" w:rsidR="00147387" w:rsidRPr="002D3012" w:rsidRDefault="00147387" w:rsidP="00F64549">
      <w:pPr>
        <w:spacing w:line="240" w:lineRule="auto"/>
        <w:jc w:val="left"/>
        <w:rPr>
          <w:b/>
          <w:sz w:val="24"/>
          <w:szCs w:val="24"/>
        </w:rPr>
      </w:pPr>
    </w:p>
    <w:p w14:paraId="749CA499" w14:textId="77777777" w:rsidR="00147387" w:rsidRPr="002D3012" w:rsidRDefault="00147387" w:rsidP="00F64549">
      <w:pPr>
        <w:spacing w:line="240" w:lineRule="auto"/>
        <w:jc w:val="left"/>
        <w:rPr>
          <w:b/>
          <w:sz w:val="24"/>
          <w:szCs w:val="24"/>
        </w:rPr>
      </w:pPr>
    </w:p>
    <w:p w14:paraId="38637B31" w14:textId="77777777" w:rsidR="00147387" w:rsidRPr="002D3012" w:rsidRDefault="00147387" w:rsidP="00F64549">
      <w:pPr>
        <w:spacing w:line="240" w:lineRule="auto"/>
        <w:jc w:val="left"/>
        <w:rPr>
          <w:b/>
          <w:sz w:val="24"/>
          <w:szCs w:val="24"/>
        </w:rPr>
      </w:pPr>
    </w:p>
    <w:p w14:paraId="5B79D925" w14:textId="77777777" w:rsidR="00147387" w:rsidRPr="002D3012" w:rsidRDefault="00147387" w:rsidP="00F64549">
      <w:pPr>
        <w:spacing w:line="240" w:lineRule="auto"/>
        <w:jc w:val="left"/>
        <w:rPr>
          <w:b/>
          <w:sz w:val="24"/>
          <w:szCs w:val="24"/>
        </w:rPr>
      </w:pPr>
    </w:p>
    <w:p w14:paraId="6C8C522E" w14:textId="77777777" w:rsidR="00147387" w:rsidRPr="002D3012" w:rsidRDefault="00147387" w:rsidP="00F64549">
      <w:pPr>
        <w:spacing w:line="240" w:lineRule="auto"/>
        <w:jc w:val="left"/>
        <w:rPr>
          <w:b/>
          <w:sz w:val="24"/>
          <w:szCs w:val="24"/>
        </w:rPr>
      </w:pPr>
    </w:p>
    <w:p w14:paraId="5E39A492" w14:textId="77777777" w:rsidR="00147387" w:rsidRPr="002D3012" w:rsidRDefault="00147387" w:rsidP="00F64549">
      <w:pPr>
        <w:spacing w:line="240" w:lineRule="auto"/>
        <w:jc w:val="left"/>
        <w:rPr>
          <w:b/>
          <w:sz w:val="24"/>
          <w:szCs w:val="24"/>
        </w:rPr>
      </w:pPr>
    </w:p>
    <w:p w14:paraId="646B6A9A" w14:textId="77777777" w:rsidR="00147387" w:rsidRPr="002D3012" w:rsidRDefault="00147387" w:rsidP="00F64549">
      <w:pPr>
        <w:spacing w:line="240" w:lineRule="auto"/>
        <w:jc w:val="left"/>
        <w:rPr>
          <w:b/>
          <w:sz w:val="24"/>
          <w:szCs w:val="24"/>
        </w:rPr>
      </w:pPr>
    </w:p>
    <w:p w14:paraId="5F59B056" w14:textId="77777777" w:rsidR="00580501" w:rsidRPr="002D3012" w:rsidRDefault="00580501" w:rsidP="00F64549">
      <w:pPr>
        <w:spacing w:line="240" w:lineRule="auto"/>
        <w:jc w:val="left"/>
        <w:rPr>
          <w:b/>
          <w:sz w:val="24"/>
          <w:szCs w:val="24"/>
        </w:rPr>
      </w:pPr>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Ly Minh Hieu</w:t>
            </w:r>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1">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2">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r w:rsidR="008058C7" w:rsidRPr="002D3012">
        <w:rPr>
          <w:b/>
          <w:bCs/>
          <w:color w:val="0D0D0D"/>
          <w:sz w:val="24"/>
          <w:szCs w:val="24"/>
          <w:lang w:eastAsia="en-US"/>
        </w:rPr>
        <w:t>users_roles</w:t>
      </w:r>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r w:rsidRPr="002D3012">
              <w:rPr>
                <w:rFonts w:ascii="Times New Roman" w:hAnsi="Times New Roman" w:cs="Times New Roman"/>
                <w:sz w:val="20"/>
                <w:szCs w:val="20"/>
              </w:rPr>
              <w:t>user_id</w:t>
            </w:r>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role_id</w:t>
            </w:r>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Nvarchar(nax)</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wh_desc</w:t>
            </w:r>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wh_status</w:t>
            </w:r>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wh_cmt</w:t>
            </w:r>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loc_desc</w:t>
            </w:r>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loc_type</w:t>
            </w:r>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loc_status</w:t>
            </w:r>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Enable or Not</w:t>
            </w:r>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loc_cap</w:t>
            </w:r>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loc_remain</w:t>
            </w:r>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remain</w:t>
            </w:r>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loc_holding</w:t>
            </w:r>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loc_outgo</w:t>
            </w:r>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(wh</w:t>
            </w:r>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delivery_date</w:t>
            </w:r>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Driver deliver</w:t>
            </w:r>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(sup_code)</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sup_name</w:t>
            </w:r>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r w:rsidRPr="002D3012">
              <w:rPr>
                <w:rFonts w:ascii="Times New Roman" w:hAnsi="Times New Roman" w:cs="Times New Roman"/>
                <w:sz w:val="20"/>
                <w:szCs w:val="20"/>
              </w:rPr>
              <w:t>sup_address</w:t>
            </w:r>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sup_email</w:t>
            </w:r>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r w:rsidR="003E4433" w:rsidRPr="002D3012">
        <w:rPr>
          <w:b/>
          <w:bCs/>
          <w:color w:val="0D0D0D"/>
          <w:sz w:val="24"/>
          <w:szCs w:val="24"/>
          <w:lang w:eastAsia="en-US"/>
        </w:rPr>
        <w:t>goods_data</w:t>
      </w: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goods_name</w:t>
            </w:r>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NVarchar(max)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goods_package</w:t>
            </w:r>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qty_per_package</w:t>
            </w:r>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r w:rsidR="00016B02" w:rsidRPr="002D3012">
        <w:rPr>
          <w:b/>
          <w:bCs/>
          <w:color w:val="0D0D0D"/>
          <w:sz w:val="24"/>
          <w:szCs w:val="24"/>
          <w:lang w:eastAsia="en-US"/>
        </w:rPr>
        <w:t>allocation_request</w:t>
      </w:r>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alc_id</w:t>
            </w:r>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alc_moved_qty</w:t>
            </w:r>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Confirm to allocate(Yes/No)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movement_time</w:t>
            </w:r>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oods_master(pt_id)</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si_code</w:t>
            </w:r>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r w:rsidR="00957B25" w:rsidRPr="002D3012">
        <w:rPr>
          <w:b/>
          <w:bCs/>
          <w:color w:val="0D0D0D"/>
          <w:sz w:val="24"/>
          <w:szCs w:val="24"/>
          <w:lang w:eastAsia="en-US"/>
        </w:rPr>
        <w:t>goods_master</w:t>
      </w:r>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goods_data</w:t>
            </w:r>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(goods_no)</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pt_qty</w:t>
            </w:r>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accepted_qty</w:t>
            </w:r>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pt_hold</w:t>
            </w:r>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pt_date_in</w:t>
            </w:r>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supplier(sup_code)</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patch_no</w:t>
            </w:r>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warehouses(wh_code)</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cust_code</w:t>
            </w:r>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Active or Not</w:t>
            </w:r>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cust_name</w:t>
            </w:r>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short_name</w:t>
            </w:r>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4">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btnLogin</w:t>
            </w:r>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btnEdit</w:t>
            </w:r>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btnDelete</w:t>
            </w:r>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DepartmentID</w:t>
            </w:r>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btnCreate</w:t>
            </w:r>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StudentEmail</w:t>
            </w:r>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Readonly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StudentName</w:t>
            </w:r>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DoB</w:t>
            </w:r>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status (default = 0 :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Hyberlink</w:t>
            </w:r>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lastRenderedPageBreak/>
        <w:t>Unallocate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Unallocate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btnUpload</w:t>
            </w:r>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8">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btnAdd</w:t>
            </w:r>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btnSubmit</w:t>
            </w:r>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80">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BtnClode</w:t>
            </w:r>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Goods or </w:t>
            </w:r>
            <w:r w:rsidRPr="002D3012">
              <w:rPr>
                <w:rFonts w:ascii="Times New Roman" w:hAnsi="Times New Roman" w:cs="Times New Roman"/>
                <w:b w:val="0"/>
              </w:rPr>
              <w:lastRenderedPageBreak/>
              <w:t>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lastRenderedPageBreak/>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84">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85">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87">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88">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0">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TaxCode</w:t>
            </w:r>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91">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or Not</w:t>
            </w:r>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1B0724CC"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768A08AE" w14:textId="77777777" w:rsidR="005F6226" w:rsidRPr="002D3012" w:rsidRDefault="005F6226" w:rsidP="004556DB">
      <w:pPr>
        <w:tabs>
          <w:tab w:val="left" w:pos="300"/>
          <w:tab w:val="left" w:pos="360"/>
          <w:tab w:val="left" w:pos="590"/>
        </w:tabs>
      </w:pPr>
    </w:p>
    <w:p w14:paraId="51C72431" w14:textId="77777777" w:rsidR="005B494E" w:rsidRPr="002D3012" w:rsidRDefault="005B494E" w:rsidP="005B494E">
      <w:pPr>
        <w:jc w:val="center"/>
        <w:rPr>
          <w:b/>
          <w:sz w:val="40"/>
          <w:szCs w:val="40"/>
          <w:lang w:val="en-US" w:eastAsia="en-US"/>
        </w:rPr>
      </w:pP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lastRenderedPageBreak/>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lastRenderedPageBreak/>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92"/>
      <w:headerReference w:type="default" r:id="rId93"/>
      <w:footerReference w:type="default" r:id="rId94"/>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261B2" w14:textId="77777777" w:rsidR="00530122" w:rsidRDefault="00530122">
      <w:r>
        <w:separator/>
      </w:r>
    </w:p>
    <w:p w14:paraId="161AD231" w14:textId="77777777" w:rsidR="00530122" w:rsidRDefault="00530122"/>
    <w:p w14:paraId="1DFE6431" w14:textId="77777777" w:rsidR="00530122" w:rsidRDefault="00530122"/>
  </w:endnote>
  <w:endnote w:type="continuationSeparator" w:id="0">
    <w:p w14:paraId="63303CDC" w14:textId="77777777" w:rsidR="00530122" w:rsidRDefault="00530122">
      <w:r>
        <w:continuationSeparator/>
      </w:r>
    </w:p>
    <w:p w14:paraId="4C9BB656" w14:textId="77777777" w:rsidR="00530122" w:rsidRDefault="00530122"/>
    <w:p w14:paraId="0CAEE919" w14:textId="77777777" w:rsidR="00530122" w:rsidRDefault="005301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D38534"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83F0B" w14:textId="77777777" w:rsidR="00530122" w:rsidRDefault="00530122">
      <w:r>
        <w:separator/>
      </w:r>
    </w:p>
    <w:p w14:paraId="616752A6" w14:textId="77777777" w:rsidR="00530122" w:rsidRDefault="00530122"/>
    <w:p w14:paraId="53DAA4D9" w14:textId="77777777" w:rsidR="00530122" w:rsidRDefault="00530122"/>
  </w:footnote>
  <w:footnote w:type="continuationSeparator" w:id="0">
    <w:p w14:paraId="579EBC43" w14:textId="77777777" w:rsidR="00530122" w:rsidRDefault="00530122">
      <w:r>
        <w:continuationSeparator/>
      </w:r>
    </w:p>
    <w:p w14:paraId="7FA943E2" w14:textId="77777777" w:rsidR="00530122" w:rsidRDefault="00530122"/>
    <w:p w14:paraId="1B9E245F" w14:textId="77777777" w:rsidR="00530122" w:rsidRDefault="005301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9B51BC"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1"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7"/>
  </w:num>
  <w:num w:numId="4" w16cid:durableId="12077439">
    <w:abstractNumId w:val="18"/>
  </w:num>
  <w:num w:numId="5" w16cid:durableId="1966085519">
    <w:abstractNumId w:val="7"/>
  </w:num>
  <w:num w:numId="6" w16cid:durableId="1539127392">
    <w:abstractNumId w:val="11"/>
  </w:num>
  <w:num w:numId="7" w16cid:durableId="158422614">
    <w:abstractNumId w:val="24"/>
  </w:num>
  <w:num w:numId="8" w16cid:durableId="414204910">
    <w:abstractNumId w:val="23"/>
  </w:num>
  <w:num w:numId="9" w16cid:durableId="631135657">
    <w:abstractNumId w:val="29"/>
  </w:num>
  <w:num w:numId="10" w16cid:durableId="1919434520">
    <w:abstractNumId w:val="15"/>
  </w:num>
  <w:num w:numId="11" w16cid:durableId="731851237">
    <w:abstractNumId w:val="22"/>
  </w:num>
  <w:num w:numId="12" w16cid:durableId="1889683362">
    <w:abstractNumId w:val="12"/>
  </w:num>
  <w:num w:numId="13" w16cid:durableId="785345150">
    <w:abstractNumId w:val="13"/>
  </w:num>
  <w:num w:numId="14" w16cid:durableId="1746607461">
    <w:abstractNumId w:val="20"/>
  </w:num>
  <w:num w:numId="15" w16cid:durableId="206228789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5"/>
  </w:num>
  <w:num w:numId="20" w16cid:durableId="927154491">
    <w:abstractNumId w:val="30"/>
  </w:num>
  <w:num w:numId="21" w16cid:durableId="177350386">
    <w:abstractNumId w:val="17"/>
  </w:num>
  <w:num w:numId="22" w16cid:durableId="1778213122">
    <w:abstractNumId w:val="26"/>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1"/>
  </w:num>
  <w:num w:numId="34" w16cid:durableId="1775713025">
    <w:abstractNumId w:val="2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122"/>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3C6E"/>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3805</TotalTime>
  <Pages>85</Pages>
  <Words>5392</Words>
  <Characters>30736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Võ Phan Hiền</cp:lastModifiedBy>
  <cp:revision>464</cp:revision>
  <dcterms:created xsi:type="dcterms:W3CDTF">2018-11-01T15:17:00Z</dcterms:created>
  <dcterms:modified xsi:type="dcterms:W3CDTF">2022-08-05T06:57:00Z</dcterms:modified>
</cp:coreProperties>
</file>